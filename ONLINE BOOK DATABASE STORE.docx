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8C377B" w:rsidRDefault="003D4173">
              <w:pPr>
                <w:pStyle w:val="Publishwithline"/>
              </w:pPr>
              <w:r>
                <w:t>ONLINE BOOK DATABASE STORE</w:t>
              </w:r>
            </w:p>
          </w:sdtContent>
        </w:sdt>
        <w:p w:rsidR="008C377B" w:rsidRDefault="008C377B">
          <w:pPr>
            <w:pStyle w:val="underline"/>
          </w:pPr>
        </w:p>
        <w:p w:rsidR="008C377B" w:rsidRDefault="0038521A">
          <w:pPr>
            <w:pStyle w:val="PadderBetweenControlandBody"/>
          </w:pPr>
        </w:p>
      </w:sdtContent>
    </w:sdt>
    <w:p w:rsidR="008C377B" w:rsidRPr="009627B5" w:rsidRDefault="00554ED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Online book database store</w:t>
      </w:r>
      <w:r w:rsidR="003D4173" w:rsidRPr="009627B5">
        <w:rPr>
          <w:sz w:val="28"/>
          <w:szCs w:val="28"/>
        </w:rPr>
        <w:t xml:space="preserve"> is a software for maintain and controlling the transactions in a library. This mini project is developed using html, </w:t>
      </w:r>
      <w:proofErr w:type="spellStart"/>
      <w:r w:rsidR="003D4173" w:rsidRPr="009627B5">
        <w:rPr>
          <w:sz w:val="28"/>
          <w:szCs w:val="28"/>
        </w:rPr>
        <w:t>css</w:t>
      </w:r>
      <w:proofErr w:type="spellEnd"/>
      <w:r w:rsidR="003D4173" w:rsidRPr="009627B5">
        <w:rPr>
          <w:sz w:val="28"/>
          <w:szCs w:val="28"/>
        </w:rPr>
        <w:t xml:space="preserve"> and </w:t>
      </w:r>
      <w:proofErr w:type="spellStart"/>
      <w:r w:rsidR="003D4173" w:rsidRPr="009627B5">
        <w:rPr>
          <w:sz w:val="28"/>
          <w:szCs w:val="28"/>
        </w:rPr>
        <w:t>php</w:t>
      </w:r>
      <w:proofErr w:type="spellEnd"/>
      <w:r w:rsidR="003D4173" w:rsidRPr="009627B5">
        <w:rPr>
          <w:sz w:val="28"/>
          <w:szCs w:val="28"/>
        </w:rPr>
        <w:t>.</w:t>
      </w:r>
    </w:p>
    <w:p w:rsidR="003D4173" w:rsidRDefault="003D4173">
      <w:pPr>
        <w:rPr>
          <w:sz w:val="28"/>
          <w:szCs w:val="28"/>
        </w:rPr>
      </w:pPr>
      <w:r w:rsidRPr="009627B5">
        <w:rPr>
          <w:sz w:val="28"/>
          <w:szCs w:val="28"/>
        </w:rPr>
        <w:t xml:space="preserve">It uses </w:t>
      </w:r>
      <w:proofErr w:type="spellStart"/>
      <w:r w:rsidRPr="009627B5">
        <w:rPr>
          <w:sz w:val="28"/>
          <w:szCs w:val="28"/>
        </w:rPr>
        <w:t>wamp</w:t>
      </w:r>
      <w:proofErr w:type="spellEnd"/>
      <w:r w:rsidRPr="009627B5">
        <w:rPr>
          <w:sz w:val="28"/>
          <w:szCs w:val="28"/>
        </w:rPr>
        <w:t xml:space="preserve"> server to connect the html file with </w:t>
      </w:r>
      <w:proofErr w:type="spellStart"/>
      <w:r w:rsidRPr="009627B5">
        <w:rPr>
          <w:sz w:val="28"/>
          <w:szCs w:val="28"/>
        </w:rPr>
        <w:t>sql</w:t>
      </w:r>
      <w:proofErr w:type="spellEnd"/>
      <w:r w:rsidRPr="009627B5">
        <w:rPr>
          <w:sz w:val="28"/>
          <w:szCs w:val="28"/>
        </w:rPr>
        <w:t xml:space="preserve"> database. The project mainly focus on basic operations in a library like adding new book into the library database, searching any book by its name and name of the author.</w:t>
      </w:r>
      <w:r w:rsidR="009627B5">
        <w:rPr>
          <w:sz w:val="28"/>
          <w:szCs w:val="28"/>
        </w:rPr>
        <w:t xml:space="preserve"> GUI (graphical user interface) or front-end is designed using the basic features of html and </w:t>
      </w:r>
      <w:proofErr w:type="spellStart"/>
      <w:r w:rsidR="009627B5">
        <w:rPr>
          <w:sz w:val="28"/>
          <w:szCs w:val="28"/>
        </w:rPr>
        <w:t>css</w:t>
      </w:r>
      <w:proofErr w:type="spellEnd"/>
      <w:r w:rsidR="009627B5">
        <w:rPr>
          <w:sz w:val="28"/>
          <w:szCs w:val="28"/>
        </w:rPr>
        <w:t xml:space="preserve">. </w:t>
      </w:r>
    </w:p>
    <w:p w:rsidR="00554ED5" w:rsidRPr="009627B5" w:rsidRDefault="00554ED5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2935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173" w:rsidRPr="009627B5" w:rsidRDefault="003D4173">
      <w:pPr>
        <w:rPr>
          <w:sz w:val="28"/>
          <w:szCs w:val="28"/>
        </w:rPr>
      </w:pPr>
      <w:r w:rsidRPr="009627B5">
        <w:rPr>
          <w:sz w:val="28"/>
          <w:szCs w:val="28"/>
        </w:rPr>
        <w:t>Modules of the software</w:t>
      </w:r>
    </w:p>
    <w:p w:rsidR="009627B5" w:rsidRPr="009627B5" w:rsidRDefault="009627B5" w:rsidP="009627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27B5">
        <w:rPr>
          <w:sz w:val="28"/>
          <w:szCs w:val="28"/>
        </w:rPr>
        <w:t>User sign up</w:t>
      </w:r>
    </w:p>
    <w:p w:rsidR="009627B5" w:rsidRPr="009627B5" w:rsidRDefault="009627B5" w:rsidP="009627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27B5">
        <w:rPr>
          <w:sz w:val="28"/>
          <w:szCs w:val="28"/>
        </w:rPr>
        <w:t>User login</w:t>
      </w:r>
    </w:p>
    <w:p w:rsidR="003D4173" w:rsidRPr="009627B5" w:rsidRDefault="003D4173" w:rsidP="009627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27B5">
        <w:rPr>
          <w:sz w:val="28"/>
          <w:szCs w:val="28"/>
        </w:rPr>
        <w:t>Search by book’s name</w:t>
      </w:r>
    </w:p>
    <w:p w:rsidR="003D4173" w:rsidRPr="009627B5" w:rsidRDefault="003D4173" w:rsidP="009627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27B5">
        <w:rPr>
          <w:sz w:val="28"/>
          <w:szCs w:val="28"/>
        </w:rPr>
        <w:t>Search by author name</w:t>
      </w:r>
    </w:p>
    <w:p w:rsidR="003D4173" w:rsidRPr="009627B5" w:rsidRDefault="003D4173" w:rsidP="009627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27B5">
        <w:rPr>
          <w:sz w:val="28"/>
          <w:szCs w:val="28"/>
        </w:rPr>
        <w:t>Inserting new book into the database.</w:t>
      </w:r>
    </w:p>
    <w:p w:rsidR="009627B5" w:rsidRDefault="009627B5">
      <w:pPr>
        <w:rPr>
          <w:b/>
          <w:sz w:val="28"/>
        </w:rPr>
      </w:pPr>
      <w:r w:rsidRPr="009627B5">
        <w:rPr>
          <w:b/>
          <w:sz w:val="28"/>
        </w:rPr>
        <w:t>DATABASE DESIGN</w:t>
      </w:r>
    </w:p>
    <w:p w:rsidR="009627B5" w:rsidRPr="009627B5" w:rsidRDefault="009627B5" w:rsidP="009627B5">
      <w:pPr>
        <w:rPr>
          <w:sz w:val="28"/>
        </w:rPr>
      </w:pPr>
      <w:r w:rsidRPr="009627B5">
        <w:rPr>
          <w:sz w:val="28"/>
        </w:rPr>
        <w:t xml:space="preserve">Database design involves constructing a suitable model. Since the design process is complicated, especially for large databases, database design is divided into three phases:    </w:t>
      </w:r>
    </w:p>
    <w:p w:rsidR="009627B5" w:rsidRPr="009627B5" w:rsidRDefault="009627B5" w:rsidP="009627B5">
      <w:pPr>
        <w:rPr>
          <w:sz w:val="28"/>
        </w:rPr>
      </w:pPr>
      <w:r w:rsidRPr="009627B5">
        <w:rPr>
          <w:sz w:val="28"/>
        </w:rPr>
        <w:t xml:space="preserve">• Conceptual database design  </w:t>
      </w:r>
    </w:p>
    <w:p w:rsidR="009627B5" w:rsidRPr="009627B5" w:rsidRDefault="009627B5" w:rsidP="009627B5">
      <w:pPr>
        <w:rPr>
          <w:sz w:val="28"/>
        </w:rPr>
      </w:pPr>
      <w:r w:rsidRPr="009627B5">
        <w:rPr>
          <w:sz w:val="28"/>
        </w:rPr>
        <w:t xml:space="preserve">• Logical database design  </w:t>
      </w:r>
    </w:p>
    <w:p w:rsidR="009627B5" w:rsidRPr="009627B5" w:rsidRDefault="009627B5" w:rsidP="009627B5">
      <w:pPr>
        <w:rPr>
          <w:sz w:val="28"/>
        </w:rPr>
      </w:pPr>
      <w:r w:rsidRPr="009627B5">
        <w:rPr>
          <w:sz w:val="28"/>
        </w:rPr>
        <w:t xml:space="preserve">• Physical database design      </w:t>
      </w:r>
    </w:p>
    <w:p w:rsidR="009627B5" w:rsidRPr="009627B5" w:rsidRDefault="009627B5" w:rsidP="009627B5">
      <w:pPr>
        <w:rPr>
          <w:sz w:val="28"/>
        </w:rPr>
      </w:pPr>
      <w:r w:rsidRPr="009627B5">
        <w:rPr>
          <w:sz w:val="28"/>
        </w:rPr>
        <w:t xml:space="preserve">  The Database has been designed using MySQL comprising </w:t>
      </w:r>
    </w:p>
    <w:p w:rsidR="009627B5" w:rsidRDefault="009627B5" w:rsidP="009627B5">
      <w:pPr>
        <w:pStyle w:val="ListParagraph"/>
        <w:numPr>
          <w:ilvl w:val="0"/>
          <w:numId w:val="1"/>
        </w:numPr>
        <w:rPr>
          <w:b/>
          <w:sz w:val="28"/>
        </w:rPr>
      </w:pPr>
      <w:r w:rsidRPr="009627B5">
        <w:rPr>
          <w:sz w:val="28"/>
        </w:rPr>
        <w:t>MySQL Command Prompt</w:t>
      </w:r>
      <w:r w:rsidRPr="009627B5">
        <w:rPr>
          <w:b/>
          <w:sz w:val="28"/>
        </w:rPr>
        <w:t xml:space="preserve">  </w:t>
      </w:r>
    </w:p>
    <w:p w:rsidR="003A309F" w:rsidRDefault="003A309F" w:rsidP="003A309F">
      <w:pPr>
        <w:rPr>
          <w:b/>
          <w:sz w:val="28"/>
        </w:rPr>
      </w:pPr>
      <w:r>
        <w:rPr>
          <w:b/>
          <w:sz w:val="28"/>
        </w:rPr>
        <w:t>SOFTWARE USED:</w:t>
      </w:r>
    </w:p>
    <w:p w:rsidR="003A309F" w:rsidRPr="003A309F" w:rsidRDefault="003A309F" w:rsidP="003A309F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sz w:val="28"/>
        </w:rPr>
        <w:t>Wamp</w:t>
      </w:r>
      <w:proofErr w:type="spellEnd"/>
      <w:r>
        <w:rPr>
          <w:sz w:val="28"/>
        </w:rPr>
        <w:t xml:space="preserve"> server</w:t>
      </w:r>
    </w:p>
    <w:p w:rsidR="003A309F" w:rsidRPr="003A309F" w:rsidRDefault="003A309F" w:rsidP="003A309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MySQL</w:t>
      </w:r>
    </w:p>
    <w:p w:rsidR="003A309F" w:rsidRPr="003A309F" w:rsidRDefault="003A309F" w:rsidP="003A309F">
      <w:pPr>
        <w:pStyle w:val="ListParagraph"/>
        <w:numPr>
          <w:ilvl w:val="0"/>
          <w:numId w:val="1"/>
        </w:numPr>
        <w:rPr>
          <w:b/>
          <w:sz w:val="28"/>
        </w:rPr>
      </w:pPr>
      <w:r w:rsidRPr="003A309F">
        <w:rPr>
          <w:sz w:val="28"/>
        </w:rPr>
        <w:t>Notepad++</w:t>
      </w:r>
    </w:p>
    <w:p w:rsidR="003A309F" w:rsidRDefault="003A309F" w:rsidP="003A309F">
      <w:pPr>
        <w:ind w:left="60"/>
        <w:rPr>
          <w:b/>
          <w:sz w:val="28"/>
        </w:rPr>
      </w:pPr>
      <w:r w:rsidRPr="003A309F">
        <w:rPr>
          <w:b/>
          <w:sz w:val="28"/>
        </w:rPr>
        <w:t xml:space="preserve">SOFTWARE SCOPE:    </w:t>
      </w:r>
    </w:p>
    <w:p w:rsidR="003A309F" w:rsidRPr="003A309F" w:rsidRDefault="003A309F" w:rsidP="003A309F">
      <w:pPr>
        <w:pStyle w:val="ListParagraph"/>
        <w:numPr>
          <w:ilvl w:val="0"/>
          <w:numId w:val="3"/>
        </w:numPr>
        <w:rPr>
          <w:sz w:val="28"/>
        </w:rPr>
      </w:pPr>
      <w:r w:rsidRPr="003A309F">
        <w:rPr>
          <w:sz w:val="28"/>
        </w:rPr>
        <w:t>Extensibility- The software is extensible through principles which enhance extensibility such as- hide data structures, avoid traversing multiple links and methods, avoid case statements on objects types and distinguish private and public operators.</w:t>
      </w:r>
    </w:p>
    <w:p w:rsidR="003A309F" w:rsidRPr="003A309F" w:rsidRDefault="003A309F" w:rsidP="003A309F">
      <w:pPr>
        <w:pStyle w:val="ListParagraph"/>
        <w:ind w:left="780"/>
        <w:rPr>
          <w:sz w:val="28"/>
        </w:rPr>
      </w:pPr>
      <w:r w:rsidRPr="003A309F">
        <w:rPr>
          <w:sz w:val="28"/>
        </w:rPr>
        <w:t xml:space="preserve">      </w:t>
      </w:r>
    </w:p>
    <w:p w:rsidR="003A309F" w:rsidRPr="003A309F" w:rsidRDefault="003A309F" w:rsidP="003A309F">
      <w:pPr>
        <w:pStyle w:val="ListParagraph"/>
        <w:numPr>
          <w:ilvl w:val="0"/>
          <w:numId w:val="3"/>
        </w:numPr>
        <w:rPr>
          <w:sz w:val="28"/>
        </w:rPr>
      </w:pPr>
      <w:r w:rsidRPr="003A309F">
        <w:rPr>
          <w:sz w:val="28"/>
        </w:rPr>
        <w:t xml:space="preserve">Re-Usability- Reusability is possible in this application as and when required. Re-usable software reduces effort in design, coding and testing. Reducing the amount of code also simplifies the understanding, which increases the likelihood that code is correct   </w:t>
      </w:r>
    </w:p>
    <w:p w:rsidR="003A309F" w:rsidRPr="003A309F" w:rsidRDefault="003A309F" w:rsidP="003A309F">
      <w:pPr>
        <w:pStyle w:val="ListParagraph"/>
        <w:rPr>
          <w:sz w:val="28"/>
        </w:rPr>
      </w:pPr>
    </w:p>
    <w:p w:rsidR="003A309F" w:rsidRPr="003A309F" w:rsidRDefault="003A309F" w:rsidP="003A309F">
      <w:pPr>
        <w:pStyle w:val="ListParagraph"/>
        <w:numPr>
          <w:ilvl w:val="0"/>
          <w:numId w:val="3"/>
        </w:numPr>
        <w:rPr>
          <w:sz w:val="28"/>
        </w:rPr>
      </w:pPr>
      <w:r w:rsidRPr="003A309F">
        <w:rPr>
          <w:sz w:val="28"/>
        </w:rPr>
        <w:t xml:space="preserve"> Understand ability- A method is understandable if a person other than the creator of the code can understand the code at any point in time in future.   </w:t>
      </w:r>
    </w:p>
    <w:p w:rsidR="003A309F" w:rsidRPr="003A309F" w:rsidRDefault="003A309F" w:rsidP="003A309F">
      <w:pPr>
        <w:pStyle w:val="ListParagraph"/>
        <w:rPr>
          <w:sz w:val="28"/>
        </w:rPr>
      </w:pPr>
    </w:p>
    <w:p w:rsidR="003A309F" w:rsidRDefault="003A309F" w:rsidP="003A309F">
      <w:pPr>
        <w:pStyle w:val="ListParagraph"/>
        <w:numPr>
          <w:ilvl w:val="0"/>
          <w:numId w:val="3"/>
        </w:numPr>
        <w:rPr>
          <w:sz w:val="28"/>
        </w:rPr>
      </w:pPr>
      <w:r w:rsidRPr="003A309F">
        <w:rPr>
          <w:sz w:val="28"/>
        </w:rPr>
        <w:t xml:space="preserve"> Cost Effectiveness- The application has been developed in cost effective manner for the functionalities considered in the design.   </w:t>
      </w:r>
    </w:p>
    <w:p w:rsidR="00554ED5" w:rsidRPr="00554ED5" w:rsidRDefault="00554ED5" w:rsidP="00554ED5">
      <w:pPr>
        <w:pStyle w:val="ListParagraph"/>
        <w:rPr>
          <w:sz w:val="28"/>
        </w:rPr>
      </w:pPr>
    </w:p>
    <w:p w:rsidR="00554ED5" w:rsidRDefault="00554ED5" w:rsidP="00554ED5">
      <w:pPr>
        <w:rPr>
          <w:b/>
          <w:sz w:val="28"/>
        </w:rPr>
      </w:pPr>
      <w:r>
        <w:rPr>
          <w:b/>
          <w:sz w:val="28"/>
        </w:rPr>
        <w:t>ER-DIAGRAM</w:t>
      </w:r>
    </w:p>
    <w:p w:rsidR="00554ED5" w:rsidRDefault="00554ED5" w:rsidP="00554ED5">
      <w:pPr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6467475" cy="3133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14" cy="313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DA" w:rsidRDefault="006A4CDA" w:rsidP="00554ED5">
      <w:pPr>
        <w:rPr>
          <w:b/>
          <w:sz w:val="28"/>
        </w:rPr>
      </w:pPr>
    </w:p>
    <w:p w:rsidR="006A4CDA" w:rsidRDefault="006A4CDA" w:rsidP="00666249">
      <w:pPr>
        <w:rPr>
          <w:b/>
          <w:sz w:val="28"/>
        </w:rPr>
      </w:pPr>
      <w:r>
        <w:rPr>
          <w:b/>
          <w:sz w:val="28"/>
        </w:rPr>
        <w:t xml:space="preserve">SUBMITTED TO:                                                                                                                             </w:t>
      </w:r>
      <w:r w:rsidR="00666249">
        <w:rPr>
          <w:b/>
          <w:sz w:val="28"/>
        </w:rPr>
        <w:t xml:space="preserve">                               </w:t>
      </w:r>
      <w:r>
        <w:rPr>
          <w:b/>
          <w:sz w:val="28"/>
        </w:rPr>
        <w:t>SUBMITTED BY:</w:t>
      </w:r>
    </w:p>
    <w:p w:rsidR="00666249" w:rsidRDefault="006A4CDA" w:rsidP="00666249">
      <w:pPr>
        <w:rPr>
          <w:b/>
          <w:sz w:val="28"/>
        </w:rPr>
      </w:pPr>
      <w:r>
        <w:rPr>
          <w:b/>
          <w:sz w:val="28"/>
        </w:rPr>
        <w:t>PROF.</w:t>
      </w:r>
      <w:r w:rsidR="00666249">
        <w:rPr>
          <w:b/>
          <w:sz w:val="28"/>
        </w:rPr>
        <w:t>ANBARASI M.</w:t>
      </w:r>
      <w:r>
        <w:rPr>
          <w:b/>
          <w:sz w:val="28"/>
        </w:rPr>
        <w:t xml:space="preserve">                                                                                                                                                  </w:t>
      </w:r>
      <w:r w:rsidR="00666249">
        <w:rPr>
          <w:b/>
          <w:sz w:val="28"/>
        </w:rPr>
        <w:t xml:space="preserve"> TARANG</w:t>
      </w:r>
      <w:r>
        <w:rPr>
          <w:b/>
          <w:sz w:val="28"/>
        </w:rPr>
        <w:t xml:space="preserve"> GUPTA</w:t>
      </w:r>
    </w:p>
    <w:p w:rsidR="006A4CDA" w:rsidRDefault="00666249" w:rsidP="00666249">
      <w:pPr>
        <w:ind w:left="10800"/>
        <w:rPr>
          <w:b/>
          <w:sz w:val="28"/>
        </w:rPr>
      </w:pPr>
      <w:r>
        <w:rPr>
          <w:b/>
          <w:sz w:val="28"/>
        </w:rPr>
        <w:t xml:space="preserve">       </w:t>
      </w:r>
      <w:r w:rsidR="006A4CDA">
        <w:rPr>
          <w:b/>
          <w:sz w:val="28"/>
        </w:rPr>
        <w:t>13BCE0</w:t>
      </w:r>
      <w:r>
        <w:rPr>
          <w:b/>
          <w:sz w:val="28"/>
        </w:rPr>
        <w:t>352</w:t>
      </w:r>
    </w:p>
    <w:p w:rsidR="006A4CDA" w:rsidRDefault="00666249" w:rsidP="00666249">
      <w:pPr>
        <w:tabs>
          <w:tab w:val="left" w:pos="11385"/>
        </w:tabs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L11-12</w:t>
      </w:r>
    </w:p>
    <w:p w:rsidR="006A4CDA" w:rsidRDefault="006A4CDA" w:rsidP="00666249">
      <w:pPr>
        <w:rPr>
          <w:b/>
          <w:sz w:val="28"/>
        </w:rPr>
      </w:pPr>
    </w:p>
    <w:p w:rsidR="006A4CDA" w:rsidRPr="00554ED5" w:rsidRDefault="006A4CDA" w:rsidP="00554ED5">
      <w:pPr>
        <w:rPr>
          <w:b/>
          <w:sz w:val="28"/>
        </w:rPr>
      </w:pPr>
    </w:p>
    <w:sectPr w:rsidR="006A4CDA" w:rsidRPr="00554E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2DB4"/>
    <w:multiLevelType w:val="hybridMultilevel"/>
    <w:tmpl w:val="9356ED2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87A3D63"/>
    <w:multiLevelType w:val="hybridMultilevel"/>
    <w:tmpl w:val="1B0E643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6003E43"/>
    <w:multiLevelType w:val="hybridMultilevel"/>
    <w:tmpl w:val="798C5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D4173"/>
    <w:rsid w:val="0038521A"/>
    <w:rsid w:val="003A309F"/>
    <w:rsid w:val="003D4173"/>
    <w:rsid w:val="003F20B4"/>
    <w:rsid w:val="00554ED5"/>
    <w:rsid w:val="00666249"/>
    <w:rsid w:val="00671BD9"/>
    <w:rsid w:val="006A4CDA"/>
    <w:rsid w:val="00832DA7"/>
    <w:rsid w:val="008C377B"/>
    <w:rsid w:val="0096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FD6DEF-4DD5-4A05-94FD-704A2FD9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5BD20-8075-41ED-BBCC-8D207B37FE74}"/>
      </w:docPartPr>
      <w:docPartBody>
        <w:p w:rsidR="008A584F" w:rsidRDefault="00F84ADE">
          <w:r w:rsidRPr="00DB4A7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AC"/>
    <w:rsid w:val="00291345"/>
    <w:rsid w:val="002A46BB"/>
    <w:rsid w:val="003F5B29"/>
    <w:rsid w:val="00433E22"/>
    <w:rsid w:val="004E3982"/>
    <w:rsid w:val="007713AC"/>
    <w:rsid w:val="007C7FDF"/>
    <w:rsid w:val="008A584F"/>
    <w:rsid w:val="008C7F5D"/>
    <w:rsid w:val="00A63B0A"/>
    <w:rsid w:val="00F554A0"/>
    <w:rsid w:val="00F8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A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ONLINE BOOK DATABASE STORE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tarang gupta</cp:lastModifiedBy>
  <cp:revision>2</cp:revision>
  <dcterms:created xsi:type="dcterms:W3CDTF">2015-10-26T19:04:00Z</dcterms:created>
  <dcterms:modified xsi:type="dcterms:W3CDTF">2015-10-26T19:04:00Z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